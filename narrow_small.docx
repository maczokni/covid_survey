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BED0E" w14:textId="77777777" w:rsidR="00172397" w:rsidRPr="00FF4C2C" w:rsidRDefault="00172397">
      <w:pPr>
        <w:rPr>
          <w:rFonts w:ascii="Helvetica" w:hAnsi="Helvetica"/>
          <w:sz w:val="20"/>
          <w:szCs w:val="20"/>
        </w:rPr>
      </w:pPr>
    </w:p>
    <w:sectPr w:rsidR="00172397" w:rsidRPr="00FF4C2C" w:rsidSect="00FF4C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2C"/>
    <w:rsid w:val="00172397"/>
    <w:rsid w:val="003B2013"/>
    <w:rsid w:val="005E0FBF"/>
    <w:rsid w:val="00791244"/>
    <w:rsid w:val="008F2B5F"/>
    <w:rsid w:val="00A47D47"/>
    <w:rsid w:val="00D87219"/>
    <w:rsid w:val="00F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F55B"/>
  <w15:chartTrackingRefBased/>
  <w15:docId w15:val="{BBADE8F0-969B-7F43-BBBC-E1CD748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narrow_small.docx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Reka Solymosi</dc:creator>
  <cp:keywords/>
  <dc:description/>
  <cp:lastModifiedBy>Reka Solymosi</cp:lastModifiedBy>
  <cp:revision>2</cp:revision>
  <dcterms:created xsi:type="dcterms:W3CDTF">2020-05-23T08:43:00Z</dcterms:created>
  <dcterms:modified xsi:type="dcterms:W3CDTF">2020-05-23T08:43:00Z</dcterms:modified>
</cp:coreProperties>
</file>